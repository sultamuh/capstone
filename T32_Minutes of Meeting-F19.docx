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47"/>
        <w:gridCol w:w="4264"/>
        <w:gridCol w:w="1428"/>
        <w:gridCol w:w="1149"/>
        <w:gridCol w:w="1220"/>
      </w:tblGrid>
      <w:tr w:rsidR="00782380" w14:paraId="73404933" w14:textId="77777777" w:rsidTr="00515EF6">
        <w:trPr>
          <w:trHeight w:val="336"/>
        </w:trPr>
        <w:tc>
          <w:tcPr>
            <w:tcW w:w="6411" w:type="dxa"/>
            <w:gridSpan w:val="2"/>
            <w:shd w:val="pct10" w:color="auto" w:fill="auto"/>
          </w:tcPr>
          <w:p w14:paraId="3F7248AB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1E5A91A1" w14:textId="77777777" w:rsidR="00782380" w:rsidRDefault="00782380">
            <w:pPr>
              <w:pStyle w:val="Standard1"/>
            </w:pPr>
          </w:p>
        </w:tc>
        <w:tc>
          <w:tcPr>
            <w:tcW w:w="1149" w:type="dxa"/>
            <w:shd w:val="pct10" w:color="auto" w:fill="auto"/>
          </w:tcPr>
          <w:p w14:paraId="1391883C" w14:textId="77777777" w:rsidR="00782380" w:rsidRDefault="00782380">
            <w:pPr>
              <w:pStyle w:val="Standard1"/>
            </w:pPr>
          </w:p>
        </w:tc>
        <w:tc>
          <w:tcPr>
            <w:tcW w:w="1220" w:type="dxa"/>
            <w:shd w:val="pct10" w:color="auto" w:fill="auto"/>
          </w:tcPr>
          <w:p w14:paraId="512428DB" w14:textId="77777777" w:rsidR="00782380" w:rsidRDefault="00782380">
            <w:pPr>
              <w:pStyle w:val="Standard1"/>
            </w:pPr>
          </w:p>
        </w:tc>
      </w:tr>
      <w:tr w:rsidR="00782380" w:rsidRPr="00ED4360" w14:paraId="7898ABB8" w14:textId="77777777" w:rsidTr="00515EF6">
        <w:trPr>
          <w:trHeight w:val="1447"/>
        </w:trPr>
        <w:tc>
          <w:tcPr>
            <w:tcW w:w="2147" w:type="dxa"/>
            <w:shd w:val="pct10" w:color="auto" w:fill="auto"/>
          </w:tcPr>
          <w:p w14:paraId="04451C19" w14:textId="40B0E109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6D50BC">
              <w:rPr>
                <w:b/>
                <w:sz w:val="40"/>
              </w:rPr>
              <w:t>32</w:t>
            </w:r>
          </w:p>
        </w:tc>
        <w:tc>
          <w:tcPr>
            <w:tcW w:w="4264" w:type="dxa"/>
            <w:shd w:val="pct10" w:color="auto" w:fill="auto"/>
          </w:tcPr>
          <w:p w14:paraId="6A539437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2369F778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347893E" w14:textId="2418ED28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3267D">
              <w:rPr>
                <w:b/>
                <w:sz w:val="36"/>
                <w:szCs w:val="36"/>
              </w:rPr>
              <w:t>2</w:t>
            </w:r>
          </w:p>
          <w:p w14:paraId="5A68D06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2103187" w14:textId="357E193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BB2522">
              <w:rPr>
                <w:b/>
                <w:sz w:val="24"/>
              </w:rPr>
              <w:t>Wednesday</w:t>
            </w:r>
            <w:r w:rsidR="007A458F">
              <w:rPr>
                <w:b/>
                <w:sz w:val="24"/>
              </w:rPr>
              <w:t xml:space="preserve"> </w:t>
            </w:r>
            <w:r w:rsidR="00BB2522">
              <w:rPr>
                <w:b/>
                <w:sz w:val="24"/>
              </w:rPr>
              <w:t>March 4</w:t>
            </w:r>
            <w:r w:rsidR="007A458F">
              <w:rPr>
                <w:b/>
                <w:sz w:val="24"/>
              </w:rPr>
              <w:t>th 2020</w:t>
            </w:r>
            <w:r>
              <w:rPr>
                <w:b/>
                <w:sz w:val="24"/>
              </w:rPr>
              <w:t xml:space="preserve">                                  Time:</w:t>
            </w:r>
            <w:r w:rsidR="006D50BC">
              <w:rPr>
                <w:b/>
                <w:sz w:val="24"/>
              </w:rPr>
              <w:t xml:space="preserve"> 12:00</w:t>
            </w:r>
            <w:r w:rsidR="009E0F04">
              <w:rPr>
                <w:b/>
                <w:sz w:val="24"/>
              </w:rPr>
              <w:t xml:space="preserve"> </w:t>
            </w:r>
            <w:r w:rsidR="006D50BC">
              <w:rPr>
                <w:b/>
                <w:sz w:val="24"/>
              </w:rPr>
              <w:t>pm</w:t>
            </w:r>
          </w:p>
          <w:p w14:paraId="4248B24D" w14:textId="1038371E" w:rsidR="00782380" w:rsidRPr="007A2064" w:rsidRDefault="00782380" w:rsidP="004070FC">
            <w:pPr>
              <w:pStyle w:val="Standard1"/>
              <w:spacing w:before="0" w:after="0"/>
              <w:rPr>
                <w:lang w:val="fr-FR"/>
              </w:rPr>
            </w:pPr>
            <w:r w:rsidRPr="007A2064">
              <w:rPr>
                <w:b/>
                <w:sz w:val="24"/>
                <w:lang w:val="fr-FR"/>
              </w:rPr>
              <w:t>Location:</w:t>
            </w:r>
            <w:r w:rsidR="006D50BC" w:rsidRPr="007A2064">
              <w:rPr>
                <w:b/>
                <w:sz w:val="24"/>
                <w:lang w:val="fr-FR"/>
              </w:rPr>
              <w:t xml:space="preserve"> Casa Loma Campus E228</w:t>
            </w:r>
          </w:p>
        </w:tc>
        <w:tc>
          <w:tcPr>
            <w:tcW w:w="1428" w:type="dxa"/>
            <w:shd w:val="pct10" w:color="auto" w:fill="auto"/>
          </w:tcPr>
          <w:p w14:paraId="79ED1EE5" w14:textId="77777777" w:rsidR="00782380" w:rsidRPr="007A2064" w:rsidRDefault="00782380">
            <w:pPr>
              <w:pStyle w:val="Standard1"/>
              <w:spacing w:before="0" w:after="0"/>
              <w:rPr>
                <w:b/>
                <w:sz w:val="24"/>
                <w:lang w:val="fr-FR"/>
              </w:rPr>
            </w:pPr>
          </w:p>
        </w:tc>
        <w:tc>
          <w:tcPr>
            <w:tcW w:w="1149" w:type="dxa"/>
            <w:shd w:val="pct10" w:color="auto" w:fill="auto"/>
          </w:tcPr>
          <w:p w14:paraId="18C72FC1" w14:textId="77777777" w:rsidR="00782380" w:rsidRPr="007A2064" w:rsidRDefault="00782380">
            <w:pPr>
              <w:pStyle w:val="Standard1"/>
              <w:spacing w:before="0" w:after="0"/>
              <w:rPr>
                <w:b/>
                <w:sz w:val="24"/>
                <w:lang w:val="fr-FR"/>
              </w:rPr>
            </w:pPr>
          </w:p>
        </w:tc>
        <w:tc>
          <w:tcPr>
            <w:tcW w:w="1220" w:type="dxa"/>
            <w:shd w:val="pct10" w:color="auto" w:fill="auto"/>
          </w:tcPr>
          <w:p w14:paraId="2C7FBCA2" w14:textId="77777777" w:rsidR="00782380" w:rsidRPr="007A2064" w:rsidRDefault="00782380">
            <w:pPr>
              <w:pStyle w:val="Standard1"/>
              <w:spacing w:before="0" w:after="0"/>
              <w:rPr>
                <w:b/>
                <w:sz w:val="24"/>
                <w:lang w:val="fr-FR"/>
              </w:rPr>
            </w:pPr>
          </w:p>
          <w:p w14:paraId="3B744B33" w14:textId="77777777" w:rsidR="00782380" w:rsidRPr="007A2064" w:rsidRDefault="00782380">
            <w:pPr>
              <w:pStyle w:val="Standard1"/>
              <w:spacing w:before="0" w:after="0"/>
              <w:rPr>
                <w:b/>
                <w:sz w:val="24"/>
                <w:lang w:val="fr-FR"/>
              </w:rPr>
            </w:pPr>
          </w:p>
          <w:p w14:paraId="7775ADC7" w14:textId="77777777" w:rsidR="00782380" w:rsidRPr="007A2064" w:rsidRDefault="00782380" w:rsidP="00A245F2">
            <w:pPr>
              <w:pStyle w:val="Standard1"/>
              <w:spacing w:before="0" w:after="0"/>
              <w:rPr>
                <w:b/>
                <w:sz w:val="24"/>
                <w:lang w:val="fr-FR"/>
              </w:rPr>
            </w:pPr>
          </w:p>
        </w:tc>
      </w:tr>
      <w:bookmarkEnd w:id="1"/>
      <w:tr w:rsidR="00782380" w:rsidRPr="00ED4360" w14:paraId="59BC84FB" w14:textId="77777777" w:rsidTr="00515EF6">
        <w:trPr>
          <w:trHeight w:val="132"/>
        </w:trPr>
        <w:tc>
          <w:tcPr>
            <w:tcW w:w="6411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4009893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5E9F413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  <w:tc>
          <w:tcPr>
            <w:tcW w:w="1149" w:type="dxa"/>
            <w:tcBorders>
              <w:bottom w:val="double" w:sz="6" w:space="0" w:color="auto"/>
            </w:tcBorders>
            <w:shd w:val="pct10" w:color="auto" w:fill="auto"/>
          </w:tcPr>
          <w:p w14:paraId="2B457158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  <w:tc>
          <w:tcPr>
            <w:tcW w:w="1220" w:type="dxa"/>
            <w:tcBorders>
              <w:bottom w:val="double" w:sz="6" w:space="0" w:color="auto"/>
            </w:tcBorders>
            <w:shd w:val="pct10" w:color="auto" w:fill="auto"/>
          </w:tcPr>
          <w:p w14:paraId="2219FAF0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</w:tr>
      <w:tr w:rsidR="00782380" w:rsidRPr="00ED4360" w14:paraId="264B3927" w14:textId="77777777" w:rsidTr="00515EF6">
        <w:trPr>
          <w:trHeight w:val="465"/>
        </w:trPr>
        <w:tc>
          <w:tcPr>
            <w:tcW w:w="6411" w:type="dxa"/>
            <w:gridSpan w:val="2"/>
          </w:tcPr>
          <w:p w14:paraId="30466913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  <w:tc>
          <w:tcPr>
            <w:tcW w:w="1428" w:type="dxa"/>
          </w:tcPr>
          <w:p w14:paraId="1839DA37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  <w:tc>
          <w:tcPr>
            <w:tcW w:w="1149" w:type="dxa"/>
          </w:tcPr>
          <w:p w14:paraId="7E75416D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  <w:tc>
          <w:tcPr>
            <w:tcW w:w="1220" w:type="dxa"/>
          </w:tcPr>
          <w:p w14:paraId="735BDD71" w14:textId="77777777" w:rsidR="00782380" w:rsidRPr="007A2064" w:rsidRDefault="00782380">
            <w:pPr>
              <w:pStyle w:val="Standard1"/>
              <w:rPr>
                <w:lang w:val="fr-FR"/>
              </w:rPr>
            </w:pPr>
          </w:p>
        </w:tc>
      </w:tr>
      <w:tr w:rsidR="00782380" w14:paraId="57D36FCD" w14:textId="77777777" w:rsidTr="00515EF6">
        <w:trPr>
          <w:trHeight w:val="981"/>
        </w:trPr>
        <w:tc>
          <w:tcPr>
            <w:tcW w:w="2147" w:type="dxa"/>
          </w:tcPr>
          <w:p w14:paraId="2EDC65CF" w14:textId="77777777" w:rsidR="00782380" w:rsidRPr="009E0F04" w:rsidRDefault="00782380">
            <w:bookmarkStart w:id="3" w:name="Attendees" w:colFirst="0" w:colLast="2"/>
            <w:r w:rsidRPr="009E0F04">
              <w:t>Attendees:</w:t>
            </w:r>
          </w:p>
        </w:tc>
        <w:tc>
          <w:tcPr>
            <w:tcW w:w="4264" w:type="dxa"/>
          </w:tcPr>
          <w:p w14:paraId="5F81A637" w14:textId="7CB9DA56" w:rsidR="009E0F04" w:rsidRPr="009E0F04" w:rsidRDefault="00782380">
            <w:pPr>
              <w:pStyle w:val="Standard1"/>
            </w:pPr>
            <w:r w:rsidRPr="009E0F04">
              <w:t xml:space="preserve">Team member 1: </w:t>
            </w:r>
            <w:r w:rsidR="007A2064">
              <w:t>Jawad Butt</w:t>
            </w:r>
          </w:p>
          <w:p w14:paraId="583A8B77" w14:textId="649CF13A" w:rsidR="00782380" w:rsidRPr="009E0F04" w:rsidRDefault="00782380">
            <w:pPr>
              <w:pStyle w:val="Standard1"/>
            </w:pPr>
            <w:r w:rsidRPr="009E0F04">
              <w:t xml:space="preserve">Team member </w:t>
            </w:r>
            <w:r w:rsidR="009E0F04" w:rsidRPr="009E0F04">
              <w:t>2</w:t>
            </w:r>
            <w:r w:rsidRPr="009E0F04">
              <w:t>:</w:t>
            </w:r>
            <w:r w:rsidR="009E0F04" w:rsidRPr="009E0F04">
              <w:t xml:space="preserve"> </w:t>
            </w:r>
            <w:r w:rsidR="007A2064">
              <w:t>Talha Sultan</w:t>
            </w:r>
            <w:r w:rsidR="007A2064" w:rsidRPr="009E0F04">
              <w:t xml:space="preserve">                            </w:t>
            </w:r>
          </w:p>
          <w:p w14:paraId="47F6A995" w14:textId="746CC63A" w:rsidR="009E0F04" w:rsidRPr="009E0F04" w:rsidRDefault="00782380" w:rsidP="00275E67">
            <w:pPr>
              <w:pStyle w:val="Standard1"/>
            </w:pPr>
            <w:r w:rsidRPr="009E0F04">
              <w:t xml:space="preserve">Team member </w:t>
            </w:r>
            <w:r w:rsidR="009E0F04" w:rsidRPr="009E0F04">
              <w:t>3</w:t>
            </w:r>
            <w:r w:rsidRPr="009E0F04">
              <w:t xml:space="preserve">: </w:t>
            </w:r>
            <w:r w:rsidR="007A2064">
              <w:t>Jason Thai</w:t>
            </w:r>
          </w:p>
          <w:p w14:paraId="59054931" w14:textId="23116D81" w:rsidR="00782380" w:rsidRPr="009E0F04" w:rsidRDefault="00782380" w:rsidP="00275E67">
            <w:pPr>
              <w:pStyle w:val="Standard1"/>
            </w:pPr>
            <w:r w:rsidRPr="009E0F04">
              <w:t xml:space="preserve">Team member 4: </w:t>
            </w:r>
          </w:p>
          <w:p w14:paraId="3AD5CB65" w14:textId="77777777" w:rsidR="00782380" w:rsidRPr="009E0F04" w:rsidRDefault="00782380" w:rsidP="00275E67">
            <w:pPr>
              <w:pStyle w:val="Standard1"/>
            </w:pPr>
            <w:r w:rsidRPr="009E0F04">
              <w:t>Team member 5:</w:t>
            </w:r>
          </w:p>
        </w:tc>
        <w:tc>
          <w:tcPr>
            <w:tcW w:w="1428" w:type="dxa"/>
          </w:tcPr>
          <w:p w14:paraId="36E8BF6D" w14:textId="77777777" w:rsidR="00782380" w:rsidRDefault="00782380">
            <w:pPr>
              <w:pStyle w:val="Standard1"/>
            </w:pPr>
          </w:p>
        </w:tc>
        <w:tc>
          <w:tcPr>
            <w:tcW w:w="1149" w:type="dxa"/>
          </w:tcPr>
          <w:p w14:paraId="1A049B5B" w14:textId="77777777" w:rsidR="00782380" w:rsidRDefault="00782380">
            <w:pPr>
              <w:pStyle w:val="Standard1"/>
            </w:pPr>
          </w:p>
        </w:tc>
        <w:tc>
          <w:tcPr>
            <w:tcW w:w="1220" w:type="dxa"/>
          </w:tcPr>
          <w:p w14:paraId="3DC8B4F8" w14:textId="77777777" w:rsidR="00782380" w:rsidRDefault="00782380">
            <w:pPr>
              <w:pStyle w:val="Standard1"/>
            </w:pPr>
          </w:p>
        </w:tc>
      </w:tr>
      <w:bookmarkEnd w:id="3"/>
      <w:tr w:rsidR="00782380" w14:paraId="71CA2271" w14:textId="77777777" w:rsidTr="00515EF6">
        <w:trPr>
          <w:trHeight w:val="68"/>
        </w:trPr>
        <w:tc>
          <w:tcPr>
            <w:tcW w:w="6411" w:type="dxa"/>
            <w:gridSpan w:val="2"/>
          </w:tcPr>
          <w:p w14:paraId="6574DFEA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4FBF090C" w14:textId="77777777" w:rsidR="00782380" w:rsidRDefault="00782380">
            <w:pPr>
              <w:pStyle w:val="Standard1"/>
            </w:pPr>
          </w:p>
        </w:tc>
        <w:tc>
          <w:tcPr>
            <w:tcW w:w="1149" w:type="dxa"/>
          </w:tcPr>
          <w:p w14:paraId="6ECAE08E" w14:textId="77777777" w:rsidR="00782380" w:rsidRDefault="00782380">
            <w:pPr>
              <w:pStyle w:val="Standard1"/>
            </w:pPr>
          </w:p>
        </w:tc>
        <w:tc>
          <w:tcPr>
            <w:tcW w:w="1220" w:type="dxa"/>
          </w:tcPr>
          <w:p w14:paraId="7815A78F" w14:textId="77777777" w:rsidR="00782380" w:rsidRDefault="00782380">
            <w:pPr>
              <w:pStyle w:val="Standard1"/>
            </w:pPr>
          </w:p>
        </w:tc>
      </w:tr>
      <w:tr w:rsidR="00782380" w14:paraId="292BDBF9" w14:textId="77777777" w:rsidTr="00515EF6">
        <w:trPr>
          <w:trHeight w:val="711"/>
        </w:trPr>
        <w:tc>
          <w:tcPr>
            <w:tcW w:w="641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982EE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4B41E2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92B5458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E4F7441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35D8599C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2AAB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7AE381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67CD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1228C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71CCB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7B3DCE9D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2828C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71CA3" w14:textId="79929713" w:rsidR="00503F94" w:rsidRDefault="00503F94" w:rsidP="00D115B1">
            <w:pPr>
              <w:pStyle w:val="Standard1"/>
              <w:spacing w:before="120" w:after="120"/>
            </w:pPr>
            <w:r>
              <w:t xml:space="preserve">- </w:t>
            </w:r>
            <w:r w:rsidR="00ED4360">
              <w:t xml:space="preserve">Discuss rescaling implementation </w:t>
            </w:r>
            <w:bookmarkStart w:id="5" w:name="_GoBack"/>
            <w:bookmarkEnd w:id="5"/>
            <w:r w:rsidR="00ED4360">
              <w:t>on mobile devices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262A6" w14:textId="6333E5B5" w:rsidR="00503F94" w:rsidRDefault="00503F94" w:rsidP="00D115B1">
            <w:pPr>
              <w:pStyle w:val="Standard1"/>
              <w:spacing w:before="120" w:after="120"/>
            </w:pP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F2E14" w14:textId="4D560623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7A2CF" w14:textId="783649C6" w:rsidR="00782380" w:rsidRDefault="00782380" w:rsidP="00D115B1">
            <w:pPr>
              <w:pStyle w:val="Standard1"/>
              <w:spacing w:before="120" w:after="120"/>
            </w:pPr>
          </w:p>
        </w:tc>
      </w:tr>
      <w:tr w:rsidR="00515EF6" w14:paraId="185054C4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2C6123" w14:textId="77777777" w:rsidR="00515EF6" w:rsidRDefault="00515EF6" w:rsidP="00515EF6">
            <w:pPr>
              <w:pStyle w:val="Standard1"/>
              <w:spacing w:before="120" w:after="120"/>
            </w:pPr>
            <w:r>
              <w:t>Status of  Tasks  as per previously assigned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7382E" w14:textId="26DF1566" w:rsidR="00515EF6" w:rsidRDefault="00503F94" w:rsidP="00503F94">
            <w:pPr>
              <w:pStyle w:val="Standard1"/>
              <w:spacing w:before="120" w:after="120"/>
            </w:pPr>
            <w:r>
              <w:t xml:space="preserve">- </w:t>
            </w:r>
            <w:r w:rsidR="00BB2522">
              <w:t>Continue working on CAD images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F8D2E" w14:textId="77777777" w:rsidR="00503F94" w:rsidRDefault="00503F94" w:rsidP="00503F94">
            <w:pPr>
              <w:pStyle w:val="Standard1"/>
              <w:spacing w:before="120" w:after="120"/>
            </w:pPr>
            <w:r>
              <w:t>Jason Thai</w:t>
            </w:r>
          </w:p>
          <w:p w14:paraId="16532CF5" w14:textId="3EF80EA1" w:rsidR="00515EF6" w:rsidRDefault="00503F94" w:rsidP="00503F94">
            <w:pPr>
              <w:pStyle w:val="Standard1"/>
              <w:spacing w:before="120" w:after="120"/>
            </w:pPr>
            <w:r>
              <w:t>Talha Sultan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06A61" w14:textId="272DD6DD" w:rsidR="00515EF6" w:rsidRDefault="00515EF6" w:rsidP="00515EF6">
            <w:pPr>
              <w:pStyle w:val="Standard1"/>
              <w:spacing w:before="120" w:after="120"/>
            </w:pPr>
            <w:r>
              <w:t xml:space="preserve">Wednesday </w:t>
            </w:r>
            <w:r w:rsidR="00BB2522">
              <w:t>4</w:t>
            </w:r>
            <w:r>
              <w:t xml:space="preserve"> 12:00 pm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DC7A2" w14:textId="0D540C0E" w:rsidR="00515EF6" w:rsidRDefault="00515EF6" w:rsidP="00515EF6">
            <w:pPr>
              <w:pStyle w:val="Standard1"/>
              <w:spacing w:before="120" w:after="120"/>
            </w:pPr>
            <w:r>
              <w:t xml:space="preserve">Wednesday </w:t>
            </w:r>
            <w:r w:rsidR="00BB2522">
              <w:t>4</w:t>
            </w:r>
            <w:r w:rsidR="00503F94">
              <w:t xml:space="preserve"> </w:t>
            </w:r>
            <w:r>
              <w:t>12:00 pm</w:t>
            </w:r>
          </w:p>
        </w:tc>
      </w:tr>
      <w:tr w:rsidR="00515EF6" w14:paraId="4354AD44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D09E8B" w14:textId="77777777" w:rsidR="00515EF6" w:rsidRDefault="00515EF6" w:rsidP="00515EF6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F354E" w14:textId="4199DC7F" w:rsidR="00515EF6" w:rsidRDefault="00503F94" w:rsidP="00515EF6">
            <w:pPr>
              <w:pStyle w:val="Standard1"/>
              <w:spacing w:before="120" w:after="120"/>
            </w:pPr>
            <w:r>
              <w:t>CAD Image</w:t>
            </w:r>
            <w:r w:rsidR="00BB2522">
              <w:t>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CC003" w14:textId="4FD10C32" w:rsidR="00515EF6" w:rsidRDefault="00515EF6" w:rsidP="00515EF6">
            <w:pPr>
              <w:pStyle w:val="Standard1"/>
              <w:spacing w:before="120" w:after="120"/>
            </w:pPr>
            <w:r>
              <w:t>Developers, Stakeholder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F024A" w14:textId="49B1E10F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F7AA80" w14:textId="4813C8A7" w:rsidR="00515EF6" w:rsidRDefault="00515EF6" w:rsidP="00515EF6">
            <w:pPr>
              <w:pStyle w:val="Standard1"/>
              <w:spacing w:before="120" w:after="120"/>
            </w:pPr>
          </w:p>
        </w:tc>
      </w:tr>
      <w:tr w:rsidR="00515EF6" w14:paraId="0B413ED1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7EF75" w14:textId="77777777" w:rsidR="00515EF6" w:rsidRDefault="00515EF6" w:rsidP="00515EF6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A289B" w14:textId="72B7C4F8" w:rsidR="00515EF6" w:rsidRDefault="00C073EF" w:rsidP="00515EF6">
            <w:pPr>
              <w:pStyle w:val="Standard1"/>
              <w:spacing w:before="120" w:after="120"/>
            </w:pPr>
            <w:r>
              <w:t>Implementing routes and new changes provided by stakeholder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498A0" w14:textId="02AFF253" w:rsidR="00515EF6" w:rsidRDefault="00503F94" w:rsidP="00515EF6">
            <w:pPr>
              <w:pStyle w:val="Standard1"/>
              <w:spacing w:before="120" w:after="120"/>
            </w:pPr>
            <w:r>
              <w:t>Developers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0158E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7C3D9" w14:textId="77777777" w:rsidR="00515EF6" w:rsidRDefault="00515EF6" w:rsidP="00515EF6">
            <w:pPr>
              <w:pStyle w:val="Standard1"/>
              <w:spacing w:before="120" w:after="120"/>
            </w:pPr>
          </w:p>
        </w:tc>
      </w:tr>
      <w:tr w:rsidR="00515EF6" w14:paraId="5B0C98E3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38960" w14:textId="77777777" w:rsidR="00515EF6" w:rsidRDefault="00515EF6" w:rsidP="00515EF6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A2395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3E0B2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FF723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8D7D3" w14:textId="77777777" w:rsidR="00515EF6" w:rsidRDefault="00515EF6" w:rsidP="00515EF6">
            <w:pPr>
              <w:pStyle w:val="Standard1"/>
              <w:spacing w:before="120" w:after="120"/>
            </w:pPr>
          </w:p>
        </w:tc>
      </w:tr>
      <w:tr w:rsidR="00515EF6" w14:paraId="7F6B75C6" w14:textId="77777777" w:rsidTr="00515EF6">
        <w:trPr>
          <w:trHeight w:val="1992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21123" w14:textId="77777777" w:rsidR="00515EF6" w:rsidRDefault="00515EF6" w:rsidP="00515EF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828EF" w14:textId="3DE865FA" w:rsidR="00515EF6" w:rsidRDefault="00515EF6" w:rsidP="00515EF6">
            <w:pPr>
              <w:pStyle w:val="Standard1"/>
              <w:spacing w:before="120" w:after="120"/>
            </w:pPr>
            <w:r>
              <w:t xml:space="preserve">Date: </w:t>
            </w:r>
            <w:r w:rsidR="007A458F" w:rsidRPr="007A458F">
              <w:rPr>
                <w:bCs/>
                <w:szCs w:val="16"/>
              </w:rPr>
              <w:t xml:space="preserve">Friday </w:t>
            </w:r>
            <w:r w:rsidR="00BB2522">
              <w:rPr>
                <w:bCs/>
                <w:szCs w:val="16"/>
              </w:rPr>
              <w:t>March</w:t>
            </w:r>
            <w:r w:rsidR="007A458F" w:rsidRPr="007A458F">
              <w:rPr>
                <w:bCs/>
                <w:szCs w:val="16"/>
              </w:rPr>
              <w:t xml:space="preserve"> </w:t>
            </w:r>
            <w:r w:rsidR="00BB2522">
              <w:rPr>
                <w:bCs/>
                <w:szCs w:val="16"/>
              </w:rPr>
              <w:t>1</w:t>
            </w:r>
            <w:r w:rsidR="007A458F" w:rsidRPr="007A458F">
              <w:rPr>
                <w:bCs/>
                <w:szCs w:val="16"/>
              </w:rPr>
              <w:t>1th 2020</w:t>
            </w:r>
            <w:r w:rsidR="007A458F" w:rsidRPr="007A458F">
              <w:rPr>
                <w:b/>
                <w:szCs w:val="16"/>
              </w:rPr>
              <w:t xml:space="preserve">                                  </w:t>
            </w:r>
          </w:p>
          <w:p w14:paraId="56F71BA9" w14:textId="66D65938" w:rsidR="00515EF6" w:rsidRDefault="00515EF6" w:rsidP="00515EF6">
            <w:pPr>
              <w:pStyle w:val="Standard1"/>
              <w:spacing w:before="120" w:after="120"/>
            </w:pPr>
            <w:r>
              <w:t>Time: 12:00 p</w:t>
            </w:r>
            <w:r w:rsidR="00503F94">
              <w:t>m</w:t>
            </w:r>
          </w:p>
          <w:p w14:paraId="60ECFD22" w14:textId="0FDC1AEC" w:rsidR="00515EF6" w:rsidRDefault="00515EF6" w:rsidP="00515EF6">
            <w:pPr>
              <w:pStyle w:val="Standard1"/>
              <w:spacing w:before="120" w:after="120"/>
            </w:pPr>
            <w:r>
              <w:t>Location: Casa Loma Campus E228</w:t>
            </w:r>
          </w:p>
          <w:p w14:paraId="6E2FDAAB" w14:textId="25E21026" w:rsidR="00515EF6" w:rsidRPr="007A458F" w:rsidRDefault="00515EF6" w:rsidP="00515EF6">
            <w:pPr>
              <w:pStyle w:val="Standard1"/>
              <w:spacing w:before="120" w:after="120"/>
              <w:rPr>
                <w:lang w:val="en-CA"/>
              </w:rPr>
            </w:pPr>
            <w:r w:rsidRPr="007A458F">
              <w:rPr>
                <w:lang w:val="en-CA"/>
              </w:rPr>
              <w:t xml:space="preserve">Agenda: </w:t>
            </w:r>
            <w:r w:rsidR="00BB2522">
              <w:rPr>
                <w:lang w:val="en-CA"/>
              </w:rPr>
              <w:t xml:space="preserve">Updates and </w:t>
            </w:r>
            <w:r w:rsidR="00894235">
              <w:rPr>
                <w:lang w:val="en-CA"/>
              </w:rPr>
              <w:t xml:space="preserve">discuss </w:t>
            </w:r>
            <w:r w:rsidR="00BB2522">
              <w:rPr>
                <w:lang w:val="en-CA"/>
              </w:rPr>
              <w:t>next steps with lead developer</w:t>
            </w:r>
          </w:p>
          <w:p w14:paraId="3057580F" w14:textId="67983B58" w:rsidR="00515EF6" w:rsidRPr="007A458F" w:rsidRDefault="00515EF6" w:rsidP="00515EF6">
            <w:pPr>
              <w:rPr>
                <w:b/>
                <w:lang w:val="en-CA"/>
              </w:rPr>
            </w:pPr>
            <w:r w:rsidRPr="007A458F">
              <w:rPr>
                <w:b/>
                <w:lang w:val="en-CA"/>
              </w:rPr>
              <w:t>Signature:</w:t>
            </w:r>
          </w:p>
          <w:p w14:paraId="41A0260D" w14:textId="10E1254E" w:rsidR="00515EF6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1</w:t>
            </w:r>
            <w:r>
              <w:rPr>
                <w:lang w:val="en-GB"/>
              </w:rPr>
              <w:t xml:space="preserve">: </w:t>
            </w:r>
            <w:r w:rsidR="00AA5CC7">
              <w:rPr>
                <w:lang w:val="en-GB"/>
              </w:rPr>
              <w:t>Jawad Butt</w:t>
            </w:r>
          </w:p>
          <w:p w14:paraId="37E0A4FA" w14:textId="6BE38498" w:rsidR="00515EF6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2</w:t>
            </w:r>
            <w:r>
              <w:rPr>
                <w:lang w:val="en-GB"/>
              </w:rPr>
              <w:t xml:space="preserve">: </w:t>
            </w:r>
            <w:r w:rsidR="00AA5CC7">
              <w:rPr>
                <w:lang w:val="en-GB"/>
              </w:rPr>
              <w:t>Mike De</w:t>
            </w:r>
            <w:r w:rsidR="00BA4DC9">
              <w:rPr>
                <w:lang w:val="en-GB"/>
              </w:rPr>
              <w:t>n</w:t>
            </w:r>
            <w:r w:rsidR="00AA5CC7">
              <w:rPr>
                <w:lang w:val="en-GB"/>
              </w:rPr>
              <w:t>ton</w:t>
            </w:r>
          </w:p>
          <w:p w14:paraId="4025E602" w14:textId="2FBA27B8" w:rsidR="00515EF6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3</w:t>
            </w:r>
            <w:r>
              <w:rPr>
                <w:lang w:val="en-GB"/>
              </w:rPr>
              <w:t>: Jason Thai</w:t>
            </w:r>
          </w:p>
          <w:p w14:paraId="08F5B6BE" w14:textId="78A6F3B1" w:rsidR="00515EF6" w:rsidRPr="0016291E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4</w:t>
            </w:r>
            <w:r>
              <w:rPr>
                <w:lang w:val="en-GB"/>
              </w:rPr>
              <w:t xml:space="preserve">: </w:t>
            </w:r>
            <w:r w:rsidR="003369EA">
              <w:rPr>
                <w:lang w:val="en-GB"/>
              </w:rPr>
              <w:t>Talha Sultan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704C99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75E8D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3204F" w14:textId="77777777" w:rsidR="00515EF6" w:rsidRDefault="00515EF6" w:rsidP="00515EF6">
            <w:pPr>
              <w:pStyle w:val="Standard1"/>
              <w:spacing w:before="120" w:after="120"/>
            </w:pPr>
          </w:p>
        </w:tc>
      </w:tr>
    </w:tbl>
    <w:p w14:paraId="58922F87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14F7B"/>
    <w:rsid w:val="00056104"/>
    <w:rsid w:val="00062C8D"/>
    <w:rsid w:val="00073410"/>
    <w:rsid w:val="00087F03"/>
    <w:rsid w:val="00091037"/>
    <w:rsid w:val="000B66C5"/>
    <w:rsid w:val="000D29B9"/>
    <w:rsid w:val="000E1E0D"/>
    <w:rsid w:val="00100AED"/>
    <w:rsid w:val="00120431"/>
    <w:rsid w:val="0012691A"/>
    <w:rsid w:val="00136D2C"/>
    <w:rsid w:val="0016291E"/>
    <w:rsid w:val="00187519"/>
    <w:rsid w:val="001B0AFC"/>
    <w:rsid w:val="001B7575"/>
    <w:rsid w:val="001D01D2"/>
    <w:rsid w:val="001D543D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3267D"/>
    <w:rsid w:val="003369EA"/>
    <w:rsid w:val="00386AD2"/>
    <w:rsid w:val="003D0276"/>
    <w:rsid w:val="003D2877"/>
    <w:rsid w:val="004070FC"/>
    <w:rsid w:val="00445966"/>
    <w:rsid w:val="00476EF0"/>
    <w:rsid w:val="004935D3"/>
    <w:rsid w:val="004C7374"/>
    <w:rsid w:val="004E2405"/>
    <w:rsid w:val="00503F94"/>
    <w:rsid w:val="00515EF6"/>
    <w:rsid w:val="00527F1F"/>
    <w:rsid w:val="00534F83"/>
    <w:rsid w:val="005568BB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D1F9E"/>
    <w:rsid w:val="006D50BC"/>
    <w:rsid w:val="006F3CD5"/>
    <w:rsid w:val="00702DEC"/>
    <w:rsid w:val="0077361D"/>
    <w:rsid w:val="00782380"/>
    <w:rsid w:val="00783355"/>
    <w:rsid w:val="007A2064"/>
    <w:rsid w:val="007A458F"/>
    <w:rsid w:val="007C0B2F"/>
    <w:rsid w:val="007D146D"/>
    <w:rsid w:val="007D7312"/>
    <w:rsid w:val="007E19F9"/>
    <w:rsid w:val="008029B4"/>
    <w:rsid w:val="00815FE8"/>
    <w:rsid w:val="00894235"/>
    <w:rsid w:val="008A7CFF"/>
    <w:rsid w:val="008C34CB"/>
    <w:rsid w:val="00914913"/>
    <w:rsid w:val="009D7B44"/>
    <w:rsid w:val="009E0F04"/>
    <w:rsid w:val="009E187C"/>
    <w:rsid w:val="009E5D4F"/>
    <w:rsid w:val="00A12251"/>
    <w:rsid w:val="00A245F2"/>
    <w:rsid w:val="00A77DC2"/>
    <w:rsid w:val="00AA463B"/>
    <w:rsid w:val="00AA5CC7"/>
    <w:rsid w:val="00AC0DE2"/>
    <w:rsid w:val="00AD2CA9"/>
    <w:rsid w:val="00AD62D4"/>
    <w:rsid w:val="00B10DC2"/>
    <w:rsid w:val="00B22CFC"/>
    <w:rsid w:val="00B357FB"/>
    <w:rsid w:val="00B526F9"/>
    <w:rsid w:val="00B849EF"/>
    <w:rsid w:val="00BA081D"/>
    <w:rsid w:val="00BA4DC9"/>
    <w:rsid w:val="00BB2522"/>
    <w:rsid w:val="00C073EF"/>
    <w:rsid w:val="00C267F1"/>
    <w:rsid w:val="00C354D5"/>
    <w:rsid w:val="00C641E4"/>
    <w:rsid w:val="00C73F96"/>
    <w:rsid w:val="00CC259A"/>
    <w:rsid w:val="00CD13BB"/>
    <w:rsid w:val="00D04B4A"/>
    <w:rsid w:val="00D115B1"/>
    <w:rsid w:val="00D64A49"/>
    <w:rsid w:val="00D66AF9"/>
    <w:rsid w:val="00DA41A9"/>
    <w:rsid w:val="00DB269A"/>
    <w:rsid w:val="00DB33C2"/>
    <w:rsid w:val="00DC6A63"/>
    <w:rsid w:val="00E234F7"/>
    <w:rsid w:val="00E36262"/>
    <w:rsid w:val="00E56424"/>
    <w:rsid w:val="00E65727"/>
    <w:rsid w:val="00E8133F"/>
    <w:rsid w:val="00EA25B9"/>
    <w:rsid w:val="00EB0AEB"/>
    <w:rsid w:val="00ED4360"/>
    <w:rsid w:val="00F00A8C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A3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2019-11-06T01:13:00Z</dcterms:created>
  <dcterms:modified xsi:type="dcterms:W3CDTF">2020-03-05T02:39:00Z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