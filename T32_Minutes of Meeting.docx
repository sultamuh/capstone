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47"/>
        <w:gridCol w:w="4264"/>
        <w:gridCol w:w="1428"/>
        <w:gridCol w:w="1149"/>
        <w:gridCol w:w="1220"/>
      </w:tblGrid>
      <w:tr w:rsidR="00770A0D" w14:paraId="73404933" w14:textId="77777777" w:rsidTr="00515EF6">
        <w:trPr>
          <w:trHeight w:val="336"/>
        </w:trPr>
        <w:tc>
          <w:tcPr>
            <w:tcW w:w="6411" w:type="dxa"/>
            <w:gridSpan w:val="2"/>
            <w:shd w:val="pct10" w:color="auto" w:fill="auto"/>
          </w:tcPr>
          <w:p w14:paraId="3F7248AB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1E5A91A1" w14:textId="77777777" w:rsidR="00782380" w:rsidRDefault="00782380">
            <w:pPr>
              <w:pStyle w:val="Standard1"/>
            </w:pPr>
          </w:p>
        </w:tc>
        <w:tc>
          <w:tcPr>
            <w:tcW w:w="1149" w:type="dxa"/>
            <w:shd w:val="pct10" w:color="auto" w:fill="auto"/>
          </w:tcPr>
          <w:p w14:paraId="1391883C" w14:textId="77777777" w:rsidR="00782380" w:rsidRDefault="00782380">
            <w:pPr>
              <w:pStyle w:val="Standard1"/>
            </w:pPr>
          </w:p>
        </w:tc>
        <w:tc>
          <w:tcPr>
            <w:tcW w:w="1220" w:type="dxa"/>
            <w:shd w:val="pct10" w:color="auto" w:fill="auto"/>
          </w:tcPr>
          <w:p w14:paraId="512428DB" w14:textId="77777777" w:rsidR="00782380" w:rsidRDefault="00782380">
            <w:pPr>
              <w:pStyle w:val="Standard1"/>
            </w:pPr>
          </w:p>
        </w:tc>
      </w:tr>
      <w:tr w:rsidR="00770A0D" w:rsidRPr="006D1F9E" w14:paraId="7898ABB8" w14:textId="77777777" w:rsidTr="00515EF6">
        <w:trPr>
          <w:trHeight w:val="1447"/>
        </w:trPr>
        <w:tc>
          <w:tcPr>
            <w:tcW w:w="2147" w:type="dxa"/>
            <w:shd w:val="pct10" w:color="auto" w:fill="auto"/>
          </w:tcPr>
          <w:p w14:paraId="04451C19" w14:textId="40B0E109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6D50BC">
              <w:rPr>
                <w:b/>
                <w:sz w:val="40"/>
              </w:rPr>
              <w:t>32</w:t>
            </w:r>
          </w:p>
        </w:tc>
        <w:tc>
          <w:tcPr>
            <w:tcW w:w="4264" w:type="dxa"/>
            <w:shd w:val="pct10" w:color="auto" w:fill="auto"/>
          </w:tcPr>
          <w:p w14:paraId="6A539437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2369F778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347893E" w14:textId="550F382B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770A0D">
              <w:rPr>
                <w:b/>
                <w:sz w:val="36"/>
                <w:szCs w:val="36"/>
              </w:rPr>
              <w:t>4</w:t>
            </w:r>
          </w:p>
          <w:p w14:paraId="5A68D0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2103187" w14:textId="39294DCB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D50BC">
              <w:rPr>
                <w:b/>
                <w:sz w:val="24"/>
              </w:rPr>
              <w:t xml:space="preserve">Wednesday November </w:t>
            </w:r>
            <w:r w:rsidR="009E0F04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6D50BC">
              <w:rPr>
                <w:b/>
                <w:sz w:val="24"/>
              </w:rPr>
              <w:t xml:space="preserve"> 12:00</w:t>
            </w:r>
            <w:r w:rsidR="009E0F04">
              <w:rPr>
                <w:b/>
                <w:sz w:val="24"/>
              </w:rPr>
              <w:t xml:space="preserve"> </w:t>
            </w:r>
            <w:r w:rsidR="006D50BC">
              <w:rPr>
                <w:b/>
                <w:sz w:val="24"/>
              </w:rPr>
              <w:t>pm</w:t>
            </w:r>
          </w:p>
          <w:p w14:paraId="4248B24D" w14:textId="1038371E" w:rsidR="00782380" w:rsidRPr="003369EA" w:rsidRDefault="00782380" w:rsidP="004070FC">
            <w:pPr>
              <w:pStyle w:val="Standard1"/>
              <w:spacing w:before="0" w:after="0"/>
              <w:rPr>
                <w:lang w:val="en-CA"/>
              </w:rPr>
            </w:pPr>
            <w:r w:rsidRPr="003369EA">
              <w:rPr>
                <w:b/>
                <w:sz w:val="24"/>
                <w:lang w:val="en-CA"/>
              </w:rPr>
              <w:t>Location:</w:t>
            </w:r>
            <w:r w:rsidR="006D50BC" w:rsidRPr="003369EA">
              <w:rPr>
                <w:b/>
                <w:sz w:val="24"/>
                <w:lang w:val="en-CA"/>
              </w:rPr>
              <w:t xml:space="preserve"> Casa Loma Campus E228</w:t>
            </w:r>
          </w:p>
        </w:tc>
        <w:tc>
          <w:tcPr>
            <w:tcW w:w="1428" w:type="dxa"/>
            <w:shd w:val="pct10" w:color="auto" w:fill="auto"/>
          </w:tcPr>
          <w:p w14:paraId="79ED1EE5" w14:textId="77777777" w:rsidR="00782380" w:rsidRPr="003369EA" w:rsidRDefault="00782380">
            <w:pPr>
              <w:pStyle w:val="Standard1"/>
              <w:spacing w:before="0" w:after="0"/>
              <w:rPr>
                <w:b/>
                <w:sz w:val="24"/>
                <w:lang w:val="en-CA"/>
              </w:rPr>
            </w:pPr>
          </w:p>
        </w:tc>
        <w:tc>
          <w:tcPr>
            <w:tcW w:w="1149" w:type="dxa"/>
            <w:shd w:val="pct10" w:color="auto" w:fill="auto"/>
          </w:tcPr>
          <w:p w14:paraId="18C72FC1" w14:textId="77777777" w:rsidR="00782380" w:rsidRPr="003369EA" w:rsidRDefault="00782380">
            <w:pPr>
              <w:pStyle w:val="Standard1"/>
              <w:spacing w:before="0" w:after="0"/>
              <w:rPr>
                <w:b/>
                <w:sz w:val="24"/>
                <w:lang w:val="en-CA"/>
              </w:rPr>
            </w:pPr>
          </w:p>
        </w:tc>
        <w:tc>
          <w:tcPr>
            <w:tcW w:w="1220" w:type="dxa"/>
            <w:shd w:val="pct10" w:color="auto" w:fill="auto"/>
          </w:tcPr>
          <w:p w14:paraId="2C7FBCA2" w14:textId="77777777" w:rsidR="00782380" w:rsidRPr="003369EA" w:rsidRDefault="00782380">
            <w:pPr>
              <w:pStyle w:val="Standard1"/>
              <w:spacing w:before="0" w:after="0"/>
              <w:rPr>
                <w:b/>
                <w:sz w:val="24"/>
                <w:lang w:val="en-CA"/>
              </w:rPr>
            </w:pPr>
          </w:p>
          <w:p w14:paraId="3B744B33" w14:textId="77777777" w:rsidR="00782380" w:rsidRPr="003369EA" w:rsidRDefault="00782380">
            <w:pPr>
              <w:pStyle w:val="Standard1"/>
              <w:spacing w:before="0" w:after="0"/>
              <w:rPr>
                <w:b/>
                <w:sz w:val="24"/>
                <w:lang w:val="en-CA"/>
              </w:rPr>
            </w:pPr>
          </w:p>
          <w:p w14:paraId="7775ADC7" w14:textId="77777777" w:rsidR="00782380" w:rsidRPr="003369EA" w:rsidRDefault="00782380" w:rsidP="00A245F2">
            <w:pPr>
              <w:pStyle w:val="Standard1"/>
              <w:spacing w:before="0" w:after="0"/>
              <w:rPr>
                <w:b/>
                <w:sz w:val="24"/>
                <w:lang w:val="en-CA"/>
              </w:rPr>
            </w:pPr>
          </w:p>
        </w:tc>
      </w:tr>
      <w:bookmarkEnd w:id="1"/>
      <w:tr w:rsidR="00770A0D" w:rsidRPr="006D1F9E" w14:paraId="59BC84FB" w14:textId="77777777" w:rsidTr="00515EF6">
        <w:trPr>
          <w:trHeight w:val="132"/>
        </w:trPr>
        <w:tc>
          <w:tcPr>
            <w:tcW w:w="6411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009893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5E9F413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149" w:type="dxa"/>
            <w:tcBorders>
              <w:bottom w:val="double" w:sz="6" w:space="0" w:color="auto"/>
            </w:tcBorders>
            <w:shd w:val="pct10" w:color="auto" w:fill="auto"/>
          </w:tcPr>
          <w:p w14:paraId="2B457158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220" w:type="dxa"/>
            <w:tcBorders>
              <w:bottom w:val="double" w:sz="6" w:space="0" w:color="auto"/>
            </w:tcBorders>
            <w:shd w:val="pct10" w:color="auto" w:fill="auto"/>
          </w:tcPr>
          <w:p w14:paraId="2219FAF0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</w:tr>
      <w:tr w:rsidR="00782380" w:rsidRPr="006D1F9E" w14:paraId="264B3927" w14:textId="77777777" w:rsidTr="00515EF6">
        <w:trPr>
          <w:trHeight w:val="465"/>
        </w:trPr>
        <w:tc>
          <w:tcPr>
            <w:tcW w:w="6411" w:type="dxa"/>
            <w:gridSpan w:val="2"/>
          </w:tcPr>
          <w:p w14:paraId="30466913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428" w:type="dxa"/>
          </w:tcPr>
          <w:p w14:paraId="1839DA37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149" w:type="dxa"/>
          </w:tcPr>
          <w:p w14:paraId="7E75416D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  <w:tc>
          <w:tcPr>
            <w:tcW w:w="1220" w:type="dxa"/>
          </w:tcPr>
          <w:p w14:paraId="735BDD71" w14:textId="77777777" w:rsidR="00782380" w:rsidRPr="003369EA" w:rsidRDefault="00782380">
            <w:pPr>
              <w:pStyle w:val="Standard1"/>
              <w:rPr>
                <w:lang w:val="en-CA"/>
              </w:rPr>
            </w:pPr>
          </w:p>
        </w:tc>
      </w:tr>
      <w:tr w:rsidR="00770A0D" w14:paraId="57D36FCD" w14:textId="77777777" w:rsidTr="00515EF6">
        <w:trPr>
          <w:trHeight w:val="981"/>
        </w:trPr>
        <w:tc>
          <w:tcPr>
            <w:tcW w:w="2147" w:type="dxa"/>
          </w:tcPr>
          <w:p w14:paraId="2EDC65CF" w14:textId="77777777" w:rsidR="00782380" w:rsidRPr="009E0F04" w:rsidRDefault="00782380">
            <w:bookmarkStart w:id="3" w:name="Attendees" w:colFirst="0" w:colLast="2"/>
            <w:r w:rsidRPr="009E0F04">
              <w:t>Attendees:</w:t>
            </w:r>
          </w:p>
        </w:tc>
        <w:tc>
          <w:tcPr>
            <w:tcW w:w="4264" w:type="dxa"/>
          </w:tcPr>
          <w:p w14:paraId="5F81A637" w14:textId="77777777" w:rsidR="009E0F04" w:rsidRPr="009E0F04" w:rsidRDefault="00782380">
            <w:pPr>
              <w:pStyle w:val="Standard1"/>
            </w:pPr>
            <w:r w:rsidRPr="009E0F04">
              <w:t xml:space="preserve">Team member 1: </w:t>
            </w:r>
            <w:r w:rsidR="006D50BC" w:rsidRPr="009E0F04">
              <w:t>Mike Denton</w:t>
            </w:r>
            <w:r w:rsidRPr="009E0F04">
              <w:t xml:space="preserve">                            </w:t>
            </w:r>
          </w:p>
          <w:p w14:paraId="583A8B77" w14:textId="00BE6D23" w:rsidR="00782380" w:rsidRPr="009E0F04" w:rsidRDefault="00782380">
            <w:pPr>
              <w:pStyle w:val="Standard1"/>
            </w:pPr>
            <w:r w:rsidRPr="009E0F04">
              <w:t xml:space="preserve">Team member </w:t>
            </w:r>
            <w:r w:rsidR="009E0F04" w:rsidRPr="009E0F04">
              <w:t>2</w:t>
            </w:r>
            <w:r w:rsidRPr="009E0F04">
              <w:t>:</w:t>
            </w:r>
            <w:r w:rsidR="009E0F04" w:rsidRPr="009E0F04">
              <w:t xml:space="preserve"> </w:t>
            </w:r>
            <w:r w:rsidR="009E0F04">
              <w:t>Jawad Butt</w:t>
            </w:r>
          </w:p>
          <w:p w14:paraId="47F6A995" w14:textId="40F4B559" w:rsidR="009E0F04" w:rsidRPr="009E0F04" w:rsidRDefault="00782380" w:rsidP="00275E67">
            <w:pPr>
              <w:pStyle w:val="Standard1"/>
            </w:pPr>
            <w:r w:rsidRPr="009E0F04">
              <w:t xml:space="preserve">Team member </w:t>
            </w:r>
            <w:r w:rsidR="009E0F04" w:rsidRPr="009E0F04">
              <w:t>3</w:t>
            </w:r>
            <w:r w:rsidRPr="009E0F04">
              <w:t xml:space="preserve">: </w:t>
            </w:r>
            <w:r w:rsidR="009E0F04">
              <w:t>Talha Sultan</w:t>
            </w:r>
            <w:r w:rsidRPr="009E0F04">
              <w:t xml:space="preserve">                            </w:t>
            </w:r>
          </w:p>
          <w:p w14:paraId="59054931" w14:textId="7803164B" w:rsidR="00782380" w:rsidRPr="009E0F04" w:rsidRDefault="00782380" w:rsidP="00275E67">
            <w:pPr>
              <w:pStyle w:val="Standard1"/>
            </w:pPr>
            <w:r w:rsidRPr="009E0F04">
              <w:t xml:space="preserve">Team member 4: </w:t>
            </w:r>
            <w:r w:rsidR="009E0F04">
              <w:t>Jason Thai</w:t>
            </w:r>
          </w:p>
          <w:p w14:paraId="3AD5CB65" w14:textId="77777777" w:rsidR="00782380" w:rsidRPr="009E0F04" w:rsidRDefault="00782380" w:rsidP="00275E67">
            <w:pPr>
              <w:pStyle w:val="Standard1"/>
            </w:pPr>
            <w:r w:rsidRPr="009E0F04">
              <w:t>Team member 5:</w:t>
            </w:r>
          </w:p>
        </w:tc>
        <w:tc>
          <w:tcPr>
            <w:tcW w:w="1428" w:type="dxa"/>
          </w:tcPr>
          <w:p w14:paraId="36E8BF6D" w14:textId="77777777" w:rsidR="00782380" w:rsidRDefault="00782380">
            <w:pPr>
              <w:pStyle w:val="Standard1"/>
            </w:pPr>
          </w:p>
        </w:tc>
        <w:tc>
          <w:tcPr>
            <w:tcW w:w="1149" w:type="dxa"/>
          </w:tcPr>
          <w:p w14:paraId="1A049B5B" w14:textId="77777777" w:rsidR="00782380" w:rsidRDefault="00782380">
            <w:pPr>
              <w:pStyle w:val="Standard1"/>
            </w:pPr>
          </w:p>
        </w:tc>
        <w:tc>
          <w:tcPr>
            <w:tcW w:w="1220" w:type="dxa"/>
          </w:tcPr>
          <w:p w14:paraId="3DC8B4F8" w14:textId="77777777" w:rsidR="00782380" w:rsidRDefault="00782380">
            <w:pPr>
              <w:pStyle w:val="Standard1"/>
            </w:pPr>
          </w:p>
        </w:tc>
      </w:tr>
      <w:bookmarkEnd w:id="3"/>
      <w:tr w:rsidR="00782380" w14:paraId="71CA2271" w14:textId="77777777" w:rsidTr="00515EF6">
        <w:trPr>
          <w:trHeight w:val="68"/>
        </w:trPr>
        <w:tc>
          <w:tcPr>
            <w:tcW w:w="6411" w:type="dxa"/>
            <w:gridSpan w:val="2"/>
          </w:tcPr>
          <w:p w14:paraId="6574DFEA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4FBF090C" w14:textId="77777777" w:rsidR="00782380" w:rsidRDefault="00782380">
            <w:pPr>
              <w:pStyle w:val="Standard1"/>
            </w:pPr>
          </w:p>
        </w:tc>
        <w:tc>
          <w:tcPr>
            <w:tcW w:w="1149" w:type="dxa"/>
          </w:tcPr>
          <w:p w14:paraId="6ECAE08E" w14:textId="77777777" w:rsidR="00782380" w:rsidRDefault="00782380">
            <w:pPr>
              <w:pStyle w:val="Standard1"/>
            </w:pPr>
          </w:p>
        </w:tc>
        <w:tc>
          <w:tcPr>
            <w:tcW w:w="1220" w:type="dxa"/>
          </w:tcPr>
          <w:p w14:paraId="7815A78F" w14:textId="77777777" w:rsidR="00782380" w:rsidRDefault="00782380">
            <w:pPr>
              <w:pStyle w:val="Standard1"/>
            </w:pPr>
          </w:p>
        </w:tc>
      </w:tr>
      <w:tr w:rsidR="00770A0D" w14:paraId="292BDBF9" w14:textId="77777777" w:rsidTr="00515EF6">
        <w:trPr>
          <w:trHeight w:val="711"/>
        </w:trPr>
        <w:tc>
          <w:tcPr>
            <w:tcW w:w="641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982EE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4B41E2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92B5458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E4F7441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70A0D" w14:paraId="35D8599C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2AAB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7AE381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67CD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1228C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71CCB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70A0D" w14:paraId="7B3DCE9D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2828C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71CA3" w14:textId="011DF45F" w:rsidR="00770A0D" w:rsidRDefault="00770A0D" w:rsidP="00770A0D">
            <w:pPr>
              <w:pStyle w:val="Standard1"/>
              <w:spacing w:before="120" w:after="120"/>
            </w:pPr>
            <w:r>
              <w:t>Meeting rescheduled due to inconveniences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262A6" w14:textId="75CABC44" w:rsidR="00782380" w:rsidRDefault="00527F1F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F2E14" w14:textId="457EDC3E" w:rsidR="00782380" w:rsidRDefault="00770A0D" w:rsidP="00D115B1">
            <w:pPr>
              <w:pStyle w:val="Standard1"/>
              <w:spacing w:before="120" w:after="120"/>
            </w:pPr>
            <w:r>
              <w:t>January 8</w:t>
            </w:r>
            <w:r w:rsidRPr="00770A0D">
              <w:rPr>
                <w:vertAlign w:val="superscript"/>
              </w:rPr>
              <w:t>th</w:t>
            </w:r>
            <w:proofErr w:type="gramStart"/>
            <w:r>
              <w:t xml:space="preserve"> 2020</w:t>
            </w:r>
            <w:proofErr w:type="gramEnd"/>
            <w:r>
              <w:t xml:space="preserve"> 12:00 pm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7A2CF" w14:textId="213485FD" w:rsidR="00782380" w:rsidRDefault="00770A0D" w:rsidP="00D115B1">
            <w:pPr>
              <w:pStyle w:val="Standard1"/>
              <w:spacing w:before="120" w:after="120"/>
            </w:pPr>
            <w:r>
              <w:t>January 15</w:t>
            </w:r>
            <w:r w:rsidRPr="00770A0D">
              <w:rPr>
                <w:vertAlign w:val="superscript"/>
              </w:rPr>
              <w:t>th</w:t>
            </w:r>
            <w:proofErr w:type="gramStart"/>
            <w:r>
              <w:t xml:space="preserve"> 2020</w:t>
            </w:r>
            <w:proofErr w:type="gramEnd"/>
            <w:r>
              <w:t xml:space="preserve"> 12:00 pm</w:t>
            </w:r>
          </w:p>
        </w:tc>
      </w:tr>
      <w:tr w:rsidR="00770A0D" w14:paraId="185054C4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2C6123" w14:textId="77777777" w:rsidR="00515EF6" w:rsidRDefault="00515EF6" w:rsidP="00515EF6">
            <w:pPr>
              <w:pStyle w:val="Standard1"/>
              <w:spacing w:before="120" w:after="120"/>
            </w:pPr>
            <w:r>
              <w:t xml:space="preserve">Status </w:t>
            </w:r>
            <w:proofErr w:type="gramStart"/>
            <w:r>
              <w:t>of  Tasks</w:t>
            </w:r>
            <w:proofErr w:type="gramEnd"/>
            <w:r>
              <w:t xml:space="preserve">  as per previously assigned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7382E" w14:textId="3EFC2898" w:rsidR="00515EF6" w:rsidRDefault="00770A0D" w:rsidP="00515EF6">
            <w:pPr>
              <w:pStyle w:val="Standard1"/>
              <w:spacing w:before="120" w:after="120"/>
            </w:pPr>
            <w:r>
              <w:t>Update on project</w:t>
            </w:r>
            <w:r>
              <w:t>, discussing interior image,</w:t>
            </w:r>
            <w:r>
              <w:t xml:space="preserve"> and</w:t>
            </w:r>
            <w:r>
              <w:t xml:space="preserve"> presenting working demo to stakeholder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32CF5" w14:textId="6D4A9884" w:rsidR="00515EF6" w:rsidRDefault="00770A0D" w:rsidP="00515EF6">
            <w:pPr>
              <w:pStyle w:val="Standard1"/>
              <w:spacing w:before="120" w:after="120"/>
            </w:pPr>
            <w:r>
              <w:t>Stakeholder, developers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06A61" w14:textId="04736AA2" w:rsidR="00515EF6" w:rsidRDefault="00770A0D" w:rsidP="00515EF6">
            <w:pPr>
              <w:pStyle w:val="Standard1"/>
              <w:spacing w:before="120" w:after="120"/>
            </w:pPr>
            <w:r>
              <w:t xml:space="preserve">January </w:t>
            </w:r>
            <w:r>
              <w:t>15</w:t>
            </w:r>
            <w:r w:rsidRPr="00770A0D">
              <w:rPr>
                <w:vertAlign w:val="superscript"/>
              </w:rPr>
              <w:t>th</w:t>
            </w:r>
            <w:proofErr w:type="gramStart"/>
            <w:r>
              <w:t xml:space="preserve"> 2020</w:t>
            </w:r>
            <w:proofErr w:type="gramEnd"/>
            <w:r>
              <w:t xml:space="preserve"> 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DC7A2" w14:textId="6A594291" w:rsidR="00515EF6" w:rsidRDefault="00770A0D" w:rsidP="00515EF6">
            <w:pPr>
              <w:pStyle w:val="Standard1"/>
              <w:spacing w:before="120" w:after="120"/>
            </w:pPr>
            <w:r>
              <w:t xml:space="preserve">January </w:t>
            </w:r>
            <w:r>
              <w:t>15</w:t>
            </w:r>
            <w:r w:rsidRPr="00770A0D">
              <w:rPr>
                <w:vertAlign w:val="superscript"/>
              </w:rPr>
              <w:t>th</w:t>
            </w:r>
            <w:proofErr w:type="gramStart"/>
            <w:r>
              <w:t xml:space="preserve"> 2020</w:t>
            </w:r>
            <w:proofErr w:type="gramEnd"/>
            <w:r>
              <w:t xml:space="preserve"> </w:t>
            </w:r>
          </w:p>
        </w:tc>
      </w:tr>
      <w:tr w:rsidR="00770A0D" w14:paraId="4354AD44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09E8B" w14:textId="77777777" w:rsidR="00515EF6" w:rsidRDefault="00515EF6" w:rsidP="00515EF6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F354E" w14:textId="0079F87F" w:rsidR="00515EF6" w:rsidRDefault="00770A0D" w:rsidP="00515EF6">
            <w:pPr>
              <w:pStyle w:val="Standard1"/>
              <w:spacing w:before="120" w:after="120"/>
            </w:pPr>
            <w:r>
              <w:t>AutoCAD designs of map images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CC003" w14:textId="29E68EB3" w:rsidR="00515EF6" w:rsidRDefault="00515EF6" w:rsidP="00515EF6">
            <w:pPr>
              <w:pStyle w:val="Standard1"/>
              <w:spacing w:before="120" w:after="120"/>
            </w:pPr>
            <w:r>
              <w:t>Stakeholder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F024A" w14:textId="49B1E10F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F7AA80" w14:textId="4813C8A7" w:rsidR="00515EF6" w:rsidRDefault="00515EF6" w:rsidP="00515EF6">
            <w:pPr>
              <w:pStyle w:val="Standard1"/>
              <w:spacing w:before="120" w:after="120"/>
            </w:pPr>
          </w:p>
        </w:tc>
      </w:tr>
      <w:tr w:rsidR="00770A0D" w14:paraId="0B413ED1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7EF75" w14:textId="77777777" w:rsidR="00515EF6" w:rsidRDefault="00515EF6" w:rsidP="00515EF6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A289B" w14:textId="7231DDFA" w:rsidR="00515EF6" w:rsidRDefault="0097092D" w:rsidP="00515EF6">
            <w:pPr>
              <w:pStyle w:val="Standard1"/>
              <w:spacing w:before="120" w:after="120"/>
            </w:pPr>
            <w:r>
              <w:t>Adding more features to project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498A0" w14:textId="5505B819" w:rsidR="00515EF6" w:rsidRDefault="0097092D" w:rsidP="00515EF6">
            <w:pPr>
              <w:pStyle w:val="Standard1"/>
              <w:spacing w:before="120" w:after="120"/>
            </w:pPr>
            <w:r>
              <w:t>Developers</w:t>
            </w: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0158E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7C3D9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  <w:tr w:rsidR="00770A0D" w14:paraId="5B0C98E3" w14:textId="77777777" w:rsidTr="00515EF6">
        <w:trPr>
          <w:trHeight w:val="615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38960" w14:textId="77777777" w:rsidR="00515EF6" w:rsidRDefault="00515EF6" w:rsidP="00515EF6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A2395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3E0B2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FF723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8D7D3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  <w:tr w:rsidR="00770A0D" w14:paraId="7F6B75C6" w14:textId="77777777" w:rsidTr="00515EF6">
        <w:trPr>
          <w:trHeight w:val="1992"/>
        </w:trPr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21123" w14:textId="77777777" w:rsidR="00515EF6" w:rsidRDefault="00515EF6" w:rsidP="00515EF6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828EF" w14:textId="33A66BDA" w:rsidR="00515EF6" w:rsidRDefault="00515EF6" w:rsidP="00515EF6">
            <w:pPr>
              <w:pStyle w:val="Standard1"/>
              <w:spacing w:before="120" w:after="120"/>
            </w:pPr>
            <w:r>
              <w:t xml:space="preserve">Date: Wednesday </w:t>
            </w:r>
            <w:r w:rsidR="0097092D">
              <w:t>January</w:t>
            </w:r>
            <w:r>
              <w:t xml:space="preserve"> 2</w:t>
            </w:r>
            <w:r w:rsidR="0097092D">
              <w:t>2nd</w:t>
            </w:r>
          </w:p>
          <w:p w14:paraId="56F71BA9" w14:textId="2D83D634" w:rsidR="00515EF6" w:rsidRDefault="00515EF6" w:rsidP="00515EF6">
            <w:pPr>
              <w:pStyle w:val="Standard1"/>
              <w:spacing w:before="120" w:after="120"/>
            </w:pPr>
            <w:r>
              <w:t xml:space="preserve">Time: 12:00 </w:t>
            </w:r>
            <w:proofErr w:type="spellStart"/>
            <w:r>
              <w:t>pn</w:t>
            </w:r>
            <w:proofErr w:type="spellEnd"/>
          </w:p>
          <w:p w14:paraId="60ECFD22" w14:textId="0FDC1AEC" w:rsidR="00515EF6" w:rsidRDefault="00515EF6" w:rsidP="00515EF6">
            <w:pPr>
              <w:pStyle w:val="Standard1"/>
              <w:spacing w:before="120" w:after="120"/>
            </w:pPr>
            <w:r>
              <w:t>Location: Casa Loma Campus E228</w:t>
            </w:r>
            <w:bookmarkStart w:id="5" w:name="_GoBack"/>
            <w:bookmarkEnd w:id="5"/>
          </w:p>
          <w:p w14:paraId="6E2FDAAB" w14:textId="4B939AE5" w:rsidR="00515EF6" w:rsidRDefault="00515EF6" w:rsidP="00515EF6">
            <w:pPr>
              <w:pStyle w:val="Standard1"/>
              <w:spacing w:before="120" w:after="120"/>
            </w:pPr>
            <w:r>
              <w:t xml:space="preserve">Agenda: </w:t>
            </w:r>
            <w:r w:rsidR="0097092D">
              <w:t>AutoCAD image designs</w:t>
            </w:r>
          </w:p>
          <w:p w14:paraId="3057580F" w14:textId="67983B58" w:rsidR="00515EF6" w:rsidRPr="0068006E" w:rsidRDefault="00515EF6" w:rsidP="00515EF6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1A0260D" w14:textId="10E1254E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1</w:t>
            </w:r>
            <w:r>
              <w:rPr>
                <w:lang w:val="en-GB"/>
              </w:rPr>
              <w:t xml:space="preserve">: </w:t>
            </w:r>
            <w:r w:rsidR="00AA5CC7">
              <w:rPr>
                <w:lang w:val="en-GB"/>
              </w:rPr>
              <w:t>Jawad Butt</w:t>
            </w:r>
          </w:p>
          <w:p w14:paraId="37E0A4FA" w14:textId="78AA13BC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2</w:t>
            </w:r>
            <w:r>
              <w:rPr>
                <w:lang w:val="en-GB"/>
              </w:rPr>
              <w:t xml:space="preserve">: </w:t>
            </w:r>
            <w:r w:rsidR="00AA5CC7">
              <w:rPr>
                <w:lang w:val="en-GB"/>
              </w:rPr>
              <w:t>Mike De</w:t>
            </w:r>
            <w:r w:rsidR="0097092D">
              <w:rPr>
                <w:lang w:val="en-GB"/>
              </w:rPr>
              <w:t>n</w:t>
            </w:r>
            <w:r w:rsidR="00AA5CC7">
              <w:rPr>
                <w:lang w:val="en-GB"/>
              </w:rPr>
              <w:t>ton</w:t>
            </w:r>
          </w:p>
          <w:p w14:paraId="4025E602" w14:textId="2FBA27B8" w:rsidR="00515EF6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3</w:t>
            </w:r>
            <w:r>
              <w:rPr>
                <w:lang w:val="en-GB"/>
              </w:rPr>
              <w:t>: Jason Thai</w:t>
            </w:r>
          </w:p>
          <w:p w14:paraId="08F5B6BE" w14:textId="78A6F3B1" w:rsidR="00515EF6" w:rsidRPr="0016291E" w:rsidRDefault="00515EF6" w:rsidP="00515EF6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</w:t>
            </w:r>
            <w:r w:rsidR="00AA5CC7">
              <w:rPr>
                <w:lang w:val="en-GB"/>
              </w:rPr>
              <w:t>4</w:t>
            </w:r>
            <w:r>
              <w:rPr>
                <w:lang w:val="en-GB"/>
              </w:rPr>
              <w:t xml:space="preserve">: </w:t>
            </w:r>
            <w:r w:rsidR="003369EA">
              <w:rPr>
                <w:lang w:val="en-GB"/>
              </w:rPr>
              <w:t>Talha Sultan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704C99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75E8D" w14:textId="77777777" w:rsidR="00515EF6" w:rsidRDefault="00515EF6" w:rsidP="00515EF6">
            <w:pPr>
              <w:pStyle w:val="Standard1"/>
              <w:spacing w:before="120" w:after="120"/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3204F" w14:textId="77777777" w:rsidR="00515EF6" w:rsidRDefault="00515EF6" w:rsidP="00515EF6">
            <w:pPr>
              <w:pStyle w:val="Standard1"/>
              <w:spacing w:before="120" w:after="120"/>
            </w:pPr>
          </w:p>
        </w:tc>
      </w:tr>
    </w:tbl>
    <w:p w14:paraId="58922F87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23B3"/>
    <w:multiLevelType w:val="hybridMultilevel"/>
    <w:tmpl w:val="7082B438"/>
    <w:lvl w:ilvl="0" w:tplc="2B6E87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0AFC"/>
    <w:rsid w:val="001B7575"/>
    <w:rsid w:val="001D01D2"/>
    <w:rsid w:val="001D543D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369EA"/>
    <w:rsid w:val="00386AD2"/>
    <w:rsid w:val="003D0276"/>
    <w:rsid w:val="003D2877"/>
    <w:rsid w:val="004070FC"/>
    <w:rsid w:val="00445966"/>
    <w:rsid w:val="00476EF0"/>
    <w:rsid w:val="004935D3"/>
    <w:rsid w:val="004C7374"/>
    <w:rsid w:val="004E2405"/>
    <w:rsid w:val="00515EF6"/>
    <w:rsid w:val="00527F1F"/>
    <w:rsid w:val="00534F83"/>
    <w:rsid w:val="005568BB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D1F9E"/>
    <w:rsid w:val="006D50BC"/>
    <w:rsid w:val="006F3CD5"/>
    <w:rsid w:val="00702DEC"/>
    <w:rsid w:val="00770A0D"/>
    <w:rsid w:val="0077361D"/>
    <w:rsid w:val="00782380"/>
    <w:rsid w:val="00783355"/>
    <w:rsid w:val="007C0B2F"/>
    <w:rsid w:val="007D146D"/>
    <w:rsid w:val="007D7312"/>
    <w:rsid w:val="007E19F9"/>
    <w:rsid w:val="008029B4"/>
    <w:rsid w:val="00815FE8"/>
    <w:rsid w:val="008A7CFF"/>
    <w:rsid w:val="008C34CB"/>
    <w:rsid w:val="00914913"/>
    <w:rsid w:val="0097092D"/>
    <w:rsid w:val="009D7B44"/>
    <w:rsid w:val="009E0F04"/>
    <w:rsid w:val="009E187C"/>
    <w:rsid w:val="009E5D4F"/>
    <w:rsid w:val="00A12251"/>
    <w:rsid w:val="00A245F2"/>
    <w:rsid w:val="00A77DC2"/>
    <w:rsid w:val="00AA463B"/>
    <w:rsid w:val="00AA5CC7"/>
    <w:rsid w:val="00AC0DE2"/>
    <w:rsid w:val="00AD2CA9"/>
    <w:rsid w:val="00AD62D4"/>
    <w:rsid w:val="00B10DC2"/>
    <w:rsid w:val="00B22CFC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04B4A"/>
    <w:rsid w:val="00D115B1"/>
    <w:rsid w:val="00D64A49"/>
    <w:rsid w:val="00D66AF9"/>
    <w:rsid w:val="00DA41A9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F00A8C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A3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2019-11-06T01:13:00Z</dcterms:created>
  <dcterms:modified xsi:type="dcterms:W3CDTF">2020-01-19T17:24:00Z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